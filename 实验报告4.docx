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</w:t>
      </w:r>
      <w:r>
        <w:rPr>
          <w:rFonts w:hint="eastAsia" w:ascii="Times New Roman" w:hAnsi="Times New Roman" w:eastAsia="宋体" w:cs="Times New Roman"/>
          <w:b/>
          <w:color w:val="auto"/>
          <w:spacing w:val="0"/>
          <w:position w:val="0"/>
          <w:sz w:val="30"/>
          <w:shd w:val="clear" w:fill="auto"/>
          <w:lang w:val="en-US" w:eastAsia="zh-CN"/>
        </w:rPr>
        <w:t>4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117060400211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：王婕冉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程序的控制结构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 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运用if语言实现分支结构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掌握程序循环结构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运用for语言和while语言实现循环结构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猜数字和统计不同的字符个数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算法实现：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猜数字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a = 4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N = 0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while True: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b = eval(input('输入一个整数：'))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N = N +1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a &lt; b: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print("遗憾，太大了！")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elif a ==b: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print("预测{}次，你猜中了！",format(N))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break;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else: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print("遗憾，太小了！")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统计字符个数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n_number = 0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n_space = 0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n_alphabet = 0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n_other = 0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a =input('请输入一串字符:')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for s in a: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'A' &lt;= s &lt;='Z' or 'a' &lt;= s &lt;='z':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n_alphabet +=1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elif'0' &lt;=s&lt;='9':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n_number +=1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elif s ==' ':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n_space +=1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else: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n_other +=1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print('有{0}个英文，有{1}个数字，有{2}个空格，有{3}个字符'.format(n_number,n_space,n_alphabet,n_other)) 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实验结果：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猜数字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drawing>
          <wp:inline distT="0" distB="0" distL="114300" distR="114300">
            <wp:extent cx="5267960" cy="3292475"/>
            <wp:effectExtent l="0" t="0" r="8890" b="3175"/>
            <wp:docPr id="2" name="图片 2" descr="猜数游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猜数游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292475"/>
            <wp:effectExtent l="0" t="0" r="8890" b="3175"/>
            <wp:docPr id="1" name="图片 1" descr="字符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字符串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8555B"/>
    <w:rsid w:val="47FE276E"/>
    <w:rsid w:val="5BF8555B"/>
    <w:rsid w:val="5F841DA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2018-04-02T10:18:00Z</dcterms:created>
  <dc:creator>apple</dc:creator>
  <cp:lastModifiedBy>apple</cp:lastModifiedBy>
  <dcterms:modified xsi:type="dcterms:W3CDTF">2018-04-08T03:10:56Z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