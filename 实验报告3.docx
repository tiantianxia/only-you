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3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27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夏田田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基本数据类型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运用python的标准数学库进行数值计算</w:t>
      </w:r>
    </w:p>
    <w:p>
      <w:pPr>
        <w:spacing w:before="156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掌握字符串类型的概念和使用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好好学习，天天向上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判断是否为回文数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n = input("请输入一个5位数的整数：")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j = -1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 = 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for i in range(5):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n[i] !=n[j]: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f = 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j = j-1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if f == 1: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print("则输出：yes")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else: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print("则输出：no")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好好学习，天天向上</w:t>
      </w: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dayup,dayfactor = 1.0,0.01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for i in range(365):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i %11 in [0,1,2,7,8,9,10]: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dayup = dayup*1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dayup = dayup*(1+dayfactor)</w:t>
      </w: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print("请输入365学习后的能量值{:.2f}.".format(dayup))</w:t>
      </w: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right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481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回文数结果</w:t>
      </w:r>
      <w:r>
        <w:rPr>
          <w:rFonts w:ascii="Times New Roman" w:hAnsi="Times New Roman" w:eastAsia="Times New Roman" w:cs="Times New Roman"/>
          <w:b/>
          <w:color w:val="FF0000"/>
          <w:spacing w:val="0"/>
          <w:position w:val="0"/>
          <w:sz w:val="24"/>
          <w:shd w:val="clear" w:fill="auto"/>
        </w:rPr>
        <w:drawing>
          <wp:inline distT="0" distB="0" distL="114300" distR="114300">
            <wp:extent cx="5128260" cy="2682875"/>
            <wp:effectExtent l="0" t="0" r="15240" b="3175"/>
            <wp:docPr id="1" name="图片 1" descr="回文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回文数"/>
                    <pic:cNvPicPr>
                      <a:picLocks noChangeAspect="1"/>
                    </pic:cNvPicPr>
                  </pic:nvPicPr>
                  <pic:blipFill>
                    <a:blip r:embed="rId4"/>
                    <a:srcRect l="-288" t="13500" r="3210" b="525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6335" cy="2593340"/>
            <wp:effectExtent l="0" t="0" r="5715" b="16510"/>
            <wp:docPr id="2" name="图片 2" descr="好好学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好好学习"/>
                    <pic:cNvPicPr>
                      <a:picLocks noChangeAspect="1"/>
                    </pic:cNvPicPr>
                  </pic:nvPicPr>
                  <pic:blipFill>
                    <a:blip r:embed="rId5"/>
                    <a:srcRect t="13558" r="5726" b="767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373564"/>
    <w:rsid w:val="48373564"/>
    <w:rsid w:val="507C64FD"/>
    <w:rsid w:val="6D535020"/>
    <w:rsid w:val="6F3045DE"/>
    <w:rsid w:val="7566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2018-03-31T04:21:00Z</dcterms:created>
  <dc:creator>apple</dc:creator>
  <cp:lastModifiedBy>房君</cp:lastModifiedBy>
  <dcterms:modified xsi:type="dcterms:W3CDTF">2018-04-08T13:57:43Z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