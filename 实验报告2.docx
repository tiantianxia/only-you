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数据结构实验报告2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27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夏田田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ython程序实例解析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绘制一条蟒蛇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实验题目：Python蟒蛇的绘制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import turtle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turtle.setup(650,350,200,200)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turtle.penup()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turtle.fd(-250)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turtle.pendown()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turtle.pensize(25)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turtle.pencolor("pink")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turtle.seth(-40)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for i in range(4):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turtle.circle(40,80)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turtle.pencolor("yellow")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turtle.circle(-40,80)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turtle.pencolor("pink")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turtle.circle(40,40)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turtle.fd(40)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turtle.circle(16,180)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turtle.fd(40*2/3)</w:t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小清新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清新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70D2D"/>
    <w:rsid w:val="43770D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2018-03-25T10:56:00Z</dcterms:created>
  <dc:creator>apple</dc:creator>
  <cp:lastModifiedBy>apple</cp:lastModifiedBy>
  <dcterms:modified xsi:type="dcterms:W3CDTF">2018-03-25T11:09:34Z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